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1F4E" w14:textId="7A88F744" w:rsidR="00DD5AFE" w:rsidRDefault="003F25BA" w:rsidP="00DD5AFE">
      <w:pPr>
        <w:pStyle w:val="yiv0188966593ydp8a166da1msonormal"/>
        <w:jc w:val="center"/>
      </w:pPr>
      <w:r>
        <w:t xml:space="preserve">EXEMPLU </w:t>
      </w:r>
      <w:bookmarkStart w:id="0" w:name="_GoBack"/>
      <w:bookmarkEnd w:id="0"/>
      <w:r w:rsidR="00DD5AFE">
        <w:t>EXAMEN FINAL</w:t>
      </w:r>
    </w:p>
    <w:p w14:paraId="03CDBEA5" w14:textId="77777777" w:rsidR="00DD5AFE" w:rsidRDefault="00DD5AFE" w:rsidP="00DD5AFE">
      <w:pPr>
        <w:pStyle w:val="yiv0188966593ydp8a166da1msonormal"/>
        <w:jc w:val="center"/>
      </w:pPr>
      <w:r>
        <w:t>JAVA 1 Associate</w:t>
      </w:r>
    </w:p>
    <w:p w14:paraId="0717621D" w14:textId="77777777" w:rsidR="00DD5AFE" w:rsidRDefault="00DD5AFE" w:rsidP="00DD5AFE">
      <w:pPr>
        <w:pStyle w:val="yiv0188966593ydp8a166da1msonormal"/>
      </w:pPr>
      <w:r>
        <w:t> </w:t>
      </w:r>
    </w:p>
    <w:p w14:paraId="271B9F6B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Un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</w:t>
      </w:r>
      <w:proofErr w:type="spellStart"/>
      <w:r>
        <w:t>vehicule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mijloace</w:t>
      </w:r>
      <w:proofErr w:type="spellEnd"/>
      <w:r>
        <w:t xml:space="preserve"> de </w:t>
      </w:r>
      <w:proofErr w:type="spellStart"/>
      <w:r>
        <w:t>deplasare</w:t>
      </w:r>
      <w:proofErr w:type="spellEnd"/>
      <w:r>
        <w:t xml:space="preserve">: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bicicleta</w:t>
      </w:r>
      <w:proofErr w:type="spellEnd"/>
      <w:r>
        <w:t>.</w:t>
      </w:r>
    </w:p>
    <w:p w14:paraId="69BF9E24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Un </w:t>
      </w:r>
      <w:proofErr w:type="spellStart"/>
      <w:r>
        <w:t>vehicul</w:t>
      </w:r>
      <w:proofErr w:type="spellEnd"/>
      <w:r>
        <w:t xml:space="preserve"> are o </w:t>
      </w:r>
      <w:proofErr w:type="spellStart"/>
      <w:r>
        <w:t>marca</w:t>
      </w:r>
      <w:proofErr w:type="spellEnd"/>
      <w:r>
        <w:t xml:space="preserve">, un </w:t>
      </w:r>
      <w:proofErr w:type="spellStart"/>
      <w:r>
        <w:t>pret</w:t>
      </w:r>
      <w:proofErr w:type="spellEnd"/>
      <w:r>
        <w:t xml:space="preserve"> de </w:t>
      </w:r>
      <w:proofErr w:type="spellStart"/>
      <w:r>
        <w:t>inchiriere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proofErr w:type="gramStart"/>
      <w:r>
        <w:t>disponibilitate</w:t>
      </w:r>
      <w:proofErr w:type="spellEnd"/>
      <w:r>
        <w:t>(</w:t>
      </w:r>
      <w:proofErr w:type="spellStart"/>
      <w:proofErr w:type="gramEnd"/>
      <w:r>
        <w:t>disponibil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inchirie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nu).</w:t>
      </w:r>
    </w:p>
    <w:p w14:paraId="7722B5D9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cu un tip de </w:t>
      </w:r>
      <w:proofErr w:type="spellStart"/>
      <w:r>
        <w:t>combustibil</w:t>
      </w:r>
      <w:proofErr w:type="spellEnd"/>
      <w:r>
        <w:t>.</w:t>
      </w:r>
    </w:p>
    <w:p w14:paraId="09A73FD2" w14:textId="77777777" w:rsidR="00DD5AFE" w:rsidRDefault="00DD5AFE" w:rsidP="00DD5AFE">
      <w:pPr>
        <w:pStyle w:val="yiv0188966593ydp8a166da1msonormal"/>
        <w:spacing w:after="0" w:afterAutospacing="0"/>
      </w:pPr>
      <w:r>
        <w:t xml:space="preserve">O </w:t>
      </w:r>
      <w:proofErr w:type="spellStart"/>
      <w:r>
        <w:t>bicicleta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cu un </w:t>
      </w:r>
      <w:proofErr w:type="spellStart"/>
      <w:r>
        <w:t>echipament</w:t>
      </w:r>
      <w:proofErr w:type="spellEnd"/>
      <w:r>
        <w:t xml:space="preserve"> de </w:t>
      </w:r>
      <w:proofErr w:type="spellStart"/>
      <w:r>
        <w:t>protectie</w:t>
      </w:r>
      <w:proofErr w:type="spellEnd"/>
      <w:r>
        <w:t xml:space="preserve">. </w:t>
      </w:r>
    </w:p>
    <w:p w14:paraId="704803AC" w14:textId="77777777" w:rsidR="00DD5AFE" w:rsidRDefault="00DD5AFE" w:rsidP="00DD5AFE">
      <w:pPr>
        <w:pStyle w:val="yiv0188966593ydp8a166da1msonormal"/>
      </w:pPr>
      <w:proofErr w:type="spellStart"/>
      <w:r>
        <w:t>Avem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vehicule</w:t>
      </w:r>
      <w:proofErr w:type="spellEnd"/>
      <w:r>
        <w:t>(</w:t>
      </w:r>
      <w:proofErr w:type="spellStart"/>
      <w:proofErr w:type="gramEnd"/>
      <w:r>
        <w:t>masini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biciclete</w:t>
      </w:r>
      <w:proofErr w:type="spellEnd"/>
      <w:r>
        <w:t xml:space="preserve">).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are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15C1DA05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adaugaVehicul</w:t>
      </w:r>
      <w:proofErr w:type="spellEnd"/>
      <w:r>
        <w:t xml:space="preserve"> – </w:t>
      </w:r>
      <w:proofErr w:type="spellStart"/>
      <w:r>
        <w:t>adauga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>;</w:t>
      </w:r>
    </w:p>
    <w:p w14:paraId="48D5A119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afiseazaVehicule</w:t>
      </w:r>
      <w:proofErr w:type="spellEnd"/>
      <w:r>
        <w:t xml:space="preserve"> –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din </w:t>
      </w:r>
      <w:proofErr w:type="spellStart"/>
      <w:r>
        <w:t>centru</w:t>
      </w:r>
      <w:proofErr w:type="spellEnd"/>
      <w:r>
        <w:t>;</w:t>
      </w:r>
    </w:p>
    <w:p w14:paraId="46920729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afiseazaVehiculeDisponibile</w:t>
      </w:r>
      <w:proofErr w:type="spellEnd"/>
      <w:r>
        <w:t xml:space="preserve"> –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din </w:t>
      </w:r>
      <w:proofErr w:type="spellStart"/>
      <w:r>
        <w:t>centru</w:t>
      </w:r>
      <w:proofErr w:type="spellEnd"/>
      <w:r>
        <w:t>;</w:t>
      </w:r>
    </w:p>
    <w:p w14:paraId="6B2989E2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stergeVehicul</w:t>
      </w:r>
      <w:proofErr w:type="spellEnd"/>
      <w:r>
        <w:t xml:space="preserve"> – </w:t>
      </w:r>
      <w:proofErr w:type="spellStart"/>
      <w:r>
        <w:t>sterge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index </w:t>
      </w:r>
      <w:proofErr w:type="spellStart"/>
      <w:r>
        <w:t>primit</w:t>
      </w:r>
      <w:proofErr w:type="spellEnd"/>
      <w:r>
        <w:t>;</w:t>
      </w:r>
    </w:p>
    <w:p w14:paraId="339B82B6" w14:textId="77777777" w:rsidR="00DD5AFE" w:rsidRDefault="00DD5AFE" w:rsidP="00DD5AFE">
      <w:pPr>
        <w:pStyle w:val="yiv0188966593ydp8a166da1msolistparagraph"/>
        <w:spacing w:line="276" w:lineRule="auto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proofErr w:type="spellStart"/>
      <w:r>
        <w:rPr>
          <w:b/>
          <w:bCs/>
        </w:rPr>
        <w:t>inchiriereRapida</w:t>
      </w:r>
      <w:proofErr w:type="spellEnd"/>
      <w:r>
        <w:t xml:space="preserve"> –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o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are </w:t>
      </w:r>
      <w:proofErr w:type="spellStart"/>
      <w:r>
        <w:t>marca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, cu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se </w:t>
      </w:r>
      <w:proofErr w:type="spellStart"/>
      <w:r>
        <w:t>arunca</w:t>
      </w:r>
      <w:proofErr w:type="spellEnd"/>
      <w:r>
        <w:t xml:space="preserve"> o </w:t>
      </w:r>
      <w:proofErr w:type="spellStart"/>
      <w:r>
        <w:t>exceptie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de </w:t>
      </w:r>
      <w:proofErr w:type="spellStart"/>
      <w:proofErr w:type="gramStart"/>
      <w:r>
        <w:t>programator</w:t>
      </w:r>
      <w:proofErr w:type="spellEnd"/>
      <w:r>
        <w:t>(</w:t>
      </w:r>
      <w:proofErr w:type="spellStart"/>
      <w:proofErr w:type="gramEnd"/>
      <w:r>
        <w:t>MarcaIndisponibilaException</w:t>
      </w:r>
      <w:proofErr w:type="spellEnd"/>
      <w:r>
        <w:t>);</w:t>
      </w:r>
    </w:p>
    <w:p w14:paraId="6FF25143" w14:textId="77777777" w:rsidR="00DD5AFE" w:rsidRDefault="00DD5AFE" w:rsidP="00DD5AFE">
      <w:pPr>
        <w:pStyle w:val="yiv0188966593ydp8a166da1msonormal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din </w:t>
      </w:r>
      <w:proofErr w:type="spellStart"/>
      <w:r>
        <w:t>consola</w:t>
      </w:r>
      <w:proofErr w:type="spellEnd"/>
      <w:r>
        <w:t>:</w:t>
      </w:r>
    </w:p>
    <w:p w14:paraId="3E246CAE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AB</w:t>
      </w:r>
      <w:r>
        <w:t xml:space="preserve"> </w:t>
      </w:r>
      <w:proofErr w:type="spellStart"/>
      <w:r>
        <w:t>marcaBicicleta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 </w:t>
      </w:r>
      <w:proofErr w:type="spellStart"/>
      <w:r>
        <w:t>echipamentProtectie</w:t>
      </w:r>
      <w:proofErr w:type="spellEnd"/>
    </w:p>
    <w:p w14:paraId="166A1413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bicicleta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7E90CD9A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AM</w:t>
      </w:r>
      <w:r>
        <w:t xml:space="preserve"> </w:t>
      </w:r>
      <w:proofErr w:type="spellStart"/>
      <w:r>
        <w:t>marcaMasina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disponibilitate</w:t>
      </w:r>
      <w:proofErr w:type="spellEnd"/>
      <w:r>
        <w:t xml:space="preserve"> </w:t>
      </w:r>
      <w:proofErr w:type="spellStart"/>
      <w:r>
        <w:t>tipCombustibil</w:t>
      </w:r>
      <w:proofErr w:type="spellEnd"/>
    </w:p>
    <w:p w14:paraId="142C8FB3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0C917828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AV</w:t>
      </w:r>
    </w:p>
    <w:p w14:paraId="43BB5DDD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proofErr w:type="gramStart"/>
      <w:r>
        <w:t>vehiculele</w:t>
      </w:r>
      <w:proofErr w:type="spellEnd"/>
      <w:r>
        <w:t>(</w:t>
      </w:r>
      <w:proofErr w:type="spellStart"/>
      <w:proofErr w:type="gramEnd"/>
      <w:r>
        <w:t>disponibile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nu)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060CBE22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lastRenderedPageBreak/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AVD</w:t>
      </w:r>
    </w:p>
    <w:p w14:paraId="31E6BF79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vehiculele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(1.5p)</w:t>
      </w:r>
    </w:p>
    <w:p w14:paraId="7C4C435E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STERGE</w:t>
      </w:r>
      <w:r>
        <w:t xml:space="preserve"> index</w:t>
      </w:r>
    </w:p>
    <w:p w14:paraId="14C1791E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index un </w:t>
      </w:r>
      <w:proofErr w:type="spellStart"/>
      <w:r>
        <w:t>vehicul</w:t>
      </w:r>
      <w:proofErr w:type="spellEnd"/>
      <w:r>
        <w:t xml:space="preserve"> din </w:t>
      </w:r>
      <w:proofErr w:type="spellStart"/>
      <w:r>
        <w:t>centrul</w:t>
      </w:r>
      <w:proofErr w:type="spellEnd"/>
      <w:r>
        <w:t xml:space="preserve"> de </w:t>
      </w:r>
      <w:proofErr w:type="spellStart"/>
      <w:r>
        <w:t>inchirieri</w:t>
      </w:r>
      <w:proofErr w:type="spellEnd"/>
      <w:r>
        <w:t xml:space="preserve"> (1p)</w:t>
      </w:r>
    </w:p>
    <w:p w14:paraId="5D503310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IR</w:t>
      </w:r>
      <w:r>
        <w:t xml:space="preserve"> </w:t>
      </w:r>
      <w:proofErr w:type="spellStart"/>
      <w:r>
        <w:t>marca</w:t>
      </w:r>
      <w:proofErr w:type="spellEnd"/>
    </w:p>
    <w:p w14:paraId="68C3CB5F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vehicul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cu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(1p)</w:t>
      </w:r>
    </w:p>
    <w:p w14:paraId="3A5DDE31" w14:textId="77777777" w:rsidR="00DD5AFE" w:rsidRDefault="00DD5AFE" w:rsidP="00DD5AFE">
      <w:pPr>
        <w:pStyle w:val="yiv0188966593ydp8a166da1msolistparagraph"/>
      </w:pPr>
      <w:r>
        <w:rPr>
          <w:rFonts w:ascii="Symbol" w:hAnsi="Symbol"/>
        </w:rPr>
        <w:t></w:t>
      </w:r>
      <w:r>
        <w:rPr>
          <w:sz w:val="14"/>
          <w:szCs w:val="14"/>
        </w:rPr>
        <w:t xml:space="preserve">         </w:t>
      </w:r>
      <w:r>
        <w:rPr>
          <w:b/>
          <w:bCs/>
        </w:rPr>
        <w:t>EXIT</w:t>
      </w:r>
    </w:p>
    <w:p w14:paraId="3E21E01B" w14:textId="77777777" w:rsidR="00DD5AFE" w:rsidRDefault="00DD5AFE" w:rsidP="00DD5AFE">
      <w:pPr>
        <w:pStyle w:val="yiv0188966593ydp8a166da1msolistparagraph"/>
        <w:ind w:left="1440"/>
      </w:pPr>
      <w:r>
        <w:rPr>
          <w:rFonts w:ascii="Courier New" w:hAnsi="Courier New" w:cs="Courier New"/>
        </w:rPr>
        <w:t>o</w:t>
      </w:r>
      <w:r>
        <w:rPr>
          <w:sz w:val="14"/>
          <w:szCs w:val="14"/>
        </w:rPr>
        <w:t xml:space="preserve">  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iese</w:t>
      </w:r>
      <w:proofErr w:type="spellEnd"/>
      <w:r>
        <w:t xml:space="preserve"> din program (0.5p)</w:t>
      </w:r>
    </w:p>
    <w:p w14:paraId="349F51A3" w14:textId="77777777" w:rsidR="00DD5AFE" w:rsidRDefault="00DD5AFE" w:rsidP="00DD5AFE">
      <w:pPr>
        <w:pStyle w:val="yiv0188966593ydp8a166da1msonormal"/>
        <w:ind w:left="360"/>
      </w:pPr>
      <w:r>
        <w:t>*</w:t>
      </w:r>
      <w:proofErr w:type="spellStart"/>
      <w:r>
        <w:t>marcaBicicleta</w:t>
      </w:r>
      <w:proofErr w:type="spellEnd"/>
      <w:r>
        <w:t xml:space="preserve">, </w:t>
      </w:r>
      <w:proofErr w:type="spellStart"/>
      <w:r>
        <w:t>marcaMasina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disponibilitate</w:t>
      </w:r>
      <w:proofErr w:type="spellEnd"/>
      <w:r>
        <w:t xml:space="preserve">, </w:t>
      </w:r>
      <w:proofErr w:type="spellStart"/>
      <w:r>
        <w:t>echipamentProtectie</w:t>
      </w:r>
      <w:proofErr w:type="spellEnd"/>
      <w:r>
        <w:t xml:space="preserve">, </w:t>
      </w:r>
      <w:proofErr w:type="spellStart"/>
      <w:r>
        <w:t>tipCombustibil</w:t>
      </w:r>
      <w:proofErr w:type="spellEnd"/>
      <w:r>
        <w:t xml:space="preserve"> sunt </w:t>
      </w:r>
      <w:proofErr w:type="spellStart"/>
      <w:r>
        <w:t>inlocuite</w:t>
      </w:r>
      <w:proofErr w:type="spellEnd"/>
      <w:r>
        <w:t xml:space="preserve"> in </w:t>
      </w:r>
      <w:proofErr w:type="spellStart"/>
      <w:r>
        <w:t>comenzi</w:t>
      </w:r>
      <w:proofErr w:type="spellEnd"/>
      <w:r>
        <w:t xml:space="preserve"> cu String-</w:t>
      </w:r>
      <w:proofErr w:type="spellStart"/>
      <w:r>
        <w:t>uri</w:t>
      </w:r>
      <w:proofErr w:type="spellEnd"/>
      <w:r>
        <w:t xml:space="preserve"> specific.</w:t>
      </w:r>
    </w:p>
    <w:p w14:paraId="5F0BAE48" w14:textId="77777777" w:rsidR="00DD5AFE" w:rsidRDefault="00DD5AFE" w:rsidP="00DD5AFE">
      <w:pPr>
        <w:pStyle w:val="yiv0188966593ydp8a166da1msonormal"/>
        <w:spacing w:after="0" w:afterAutospacing="0"/>
      </w:pPr>
      <w:proofErr w:type="spellStart"/>
      <w:r>
        <w:t>Observatii</w:t>
      </w:r>
      <w:proofErr w:type="spellEnd"/>
      <w:r>
        <w:t>:</w:t>
      </w:r>
    </w:p>
    <w:p w14:paraId="5E29F8B7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proofErr w:type="spellStart"/>
      <w:r>
        <w:t>Clasele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de </w:t>
      </w:r>
      <w:proofErr w:type="spellStart"/>
      <w:r>
        <w:t>encapsulare</w:t>
      </w:r>
      <w:proofErr w:type="spellEnd"/>
      <w:r>
        <w:t xml:space="preserve">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a </w:t>
      </w:r>
      <w:proofErr w:type="spellStart"/>
      <w:r>
        <w:t>claselor</w:t>
      </w:r>
      <w:proofErr w:type="spellEnd"/>
      <w:r>
        <w:t>: 3p.</w:t>
      </w:r>
    </w:p>
    <w:p w14:paraId="0B37684A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Singleton Pattern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</w:t>
      </w:r>
      <w:proofErr w:type="spellEnd"/>
      <w:r>
        <w:t>.</w:t>
      </w:r>
    </w:p>
    <w:p w14:paraId="67A89042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expresii</w:t>
      </w:r>
      <w:proofErr w:type="spellEnd"/>
      <w:r>
        <w:t xml:space="preserve"> lambda </w:t>
      </w:r>
      <w:proofErr w:type="spellStart"/>
      <w:r>
        <w:t>oriunde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</w:t>
      </w:r>
      <w:proofErr w:type="spellEnd"/>
      <w:r>
        <w:t>.</w:t>
      </w:r>
    </w:p>
    <w:p w14:paraId="48B328B7" w14:textId="77777777" w:rsidR="00DD5AFE" w:rsidRDefault="00DD5AFE" w:rsidP="00DD5AFE">
      <w:pPr>
        <w:pStyle w:val="yiv0188966593ydp8a166da1msonormal"/>
        <w:spacing w:before="0" w:beforeAutospacing="0" w:after="0" w:afterAutospacing="0"/>
        <w:ind w:left="360"/>
      </w:pPr>
      <w:r>
        <w:t> </w:t>
      </w:r>
    </w:p>
    <w:p w14:paraId="1C2DCE2C" w14:textId="77777777" w:rsidR="00DD5AFE" w:rsidRDefault="00DD5AFE" w:rsidP="00DD5AFE">
      <w:pPr>
        <w:pStyle w:val="yiv0188966593ydp8a166da1msonormal"/>
        <w:spacing w:after="0" w:afterAutospacing="0"/>
      </w:pPr>
      <w:proofErr w:type="spellStart"/>
      <w:r>
        <w:t>Timp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: 2h.                            </w:t>
      </w:r>
    </w:p>
    <w:p w14:paraId="6D706029" w14:textId="77777777" w:rsidR="004F5BCC" w:rsidRDefault="003F25BA"/>
    <w:sectPr w:rsidR="004F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81"/>
    <w:rsid w:val="00254B81"/>
    <w:rsid w:val="00315ADF"/>
    <w:rsid w:val="003F25BA"/>
    <w:rsid w:val="004A11D3"/>
    <w:rsid w:val="00653809"/>
    <w:rsid w:val="00BA5C9A"/>
    <w:rsid w:val="00D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68DA"/>
  <w15:chartTrackingRefBased/>
  <w15:docId w15:val="{AD8C3FDE-CE0B-4774-896E-0544BF1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188966593ydp8a166da1msonormal">
    <w:name w:val="yiv0188966593ydp8a166da1msonormal"/>
    <w:basedOn w:val="Normal"/>
    <w:rsid w:val="00DD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0188966593ydp8a166da1msolistparagraph">
    <w:name w:val="yiv0188966593ydp8a166da1msolistparagraph"/>
    <w:basedOn w:val="Normal"/>
    <w:rsid w:val="00DD5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B3C80E62.dotm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Alin Olteanu</dc:creator>
  <cp:keywords/>
  <dc:description/>
  <cp:lastModifiedBy>Laurentiu Alin Olteanu</cp:lastModifiedBy>
  <cp:revision>3</cp:revision>
  <dcterms:created xsi:type="dcterms:W3CDTF">2019-05-08T05:58:00Z</dcterms:created>
  <dcterms:modified xsi:type="dcterms:W3CDTF">2019-05-08T05:58:00Z</dcterms:modified>
</cp:coreProperties>
</file>